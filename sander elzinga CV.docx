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77F9" w14:textId="6E9EE285" w:rsidR="00801C2D" w:rsidRPr="004B33E9" w:rsidRDefault="00AA5E2C" w:rsidP="004F52DE">
      <w:pPr>
        <w:pStyle w:val="Titel"/>
      </w:pPr>
      <w:r>
        <w:t>sander elzinga</w:t>
      </w:r>
    </w:p>
    <w:p w14:paraId="46F085E4" w14:textId="03CF0931" w:rsidR="00801C2D" w:rsidRPr="004B33E9" w:rsidRDefault="00AA5E2C">
      <w:pPr>
        <w:pStyle w:val="Contactgegevens"/>
      </w:pPr>
      <w:r>
        <w:t xml:space="preserve">Hoornweg </w:t>
      </w:r>
      <w:r w:rsidR="00F44FAF">
        <w:t>**</w:t>
      </w:r>
      <w:r w:rsidRPr="004B33E9">
        <w:rPr>
          <w:lang w:bidi="nl-NL"/>
        </w:rPr>
        <w:t xml:space="preserve"> | 9363</w:t>
      </w:r>
      <w:r w:rsidRPr="00AA5E2C">
        <w:rPr>
          <w:rFonts w:asciiTheme="majorHAnsi" w:eastAsia="Times New Roman" w:hAnsiTheme="majorHAnsi" w:cs="Arial"/>
          <w:color w:val="757575"/>
        </w:rPr>
        <w:t xml:space="preserve"> </w:t>
      </w:r>
      <w:r w:rsidR="00424D0C">
        <w:rPr>
          <w:rFonts w:asciiTheme="majorHAnsi" w:eastAsia="Times New Roman" w:hAnsiTheme="majorHAnsi" w:cs="Arial"/>
          <w:color w:val="757575"/>
        </w:rPr>
        <w:t>**</w:t>
      </w:r>
      <w:r w:rsidRPr="00AA5E2C">
        <w:rPr>
          <w:rFonts w:asciiTheme="majorHAnsi" w:eastAsia="Times New Roman" w:hAnsiTheme="majorHAnsi" w:cs="Arial"/>
          <w:color w:val="757575"/>
        </w:rPr>
        <w:t xml:space="preserve"> </w:t>
      </w:r>
      <w:r w:rsidR="00377331">
        <w:rPr>
          <w:rFonts w:asciiTheme="majorHAnsi" w:eastAsia="Times New Roman" w:hAnsiTheme="majorHAnsi" w:cs="Arial"/>
          <w:color w:val="757575"/>
        </w:rPr>
        <w:t xml:space="preserve"> </w:t>
      </w:r>
      <w:r w:rsidRPr="00AA5E2C">
        <w:rPr>
          <w:rFonts w:asciiTheme="majorHAnsi" w:eastAsia="Times New Roman" w:hAnsiTheme="majorHAnsi" w:cs="Arial"/>
          <w:color w:val="757575"/>
        </w:rPr>
        <w:t>Marum</w:t>
      </w:r>
      <w:r w:rsidRPr="00AA5E2C">
        <w:rPr>
          <w:rFonts w:asciiTheme="majorHAnsi" w:eastAsia="Times New Roman" w:hAnsiTheme="majorHAnsi" w:cs="Arial"/>
          <w:b/>
          <w:bCs/>
          <w:color w:val="757575"/>
          <w:sz w:val="27"/>
          <w:szCs w:val="27"/>
        </w:rPr>
        <w:t xml:space="preserve"> </w:t>
      </w:r>
      <w:r w:rsidR="00801C2D" w:rsidRPr="00AA5E2C">
        <w:rPr>
          <w:rFonts w:asciiTheme="majorHAnsi" w:hAnsiTheme="majorHAnsi"/>
          <w:lang w:bidi="nl-NL"/>
        </w:rPr>
        <w:t xml:space="preserve">  </w:t>
      </w:r>
      <w:r w:rsidRPr="004B33E9">
        <w:rPr>
          <w:lang w:bidi="nl-NL"/>
        </w:rPr>
        <w:t>| 06</w:t>
      </w:r>
      <w:r>
        <w:t xml:space="preserve"> 25</w:t>
      </w:r>
      <w:r w:rsidR="00F44FAF">
        <w:t>******</w:t>
      </w:r>
      <w:r w:rsidRPr="004B33E9">
        <w:rPr>
          <w:lang w:bidi="nl-NL"/>
        </w:rPr>
        <w:t xml:space="preserve"> | redsan@ziggo.nl</w:t>
      </w:r>
    </w:p>
    <w:p w14:paraId="0CDFB213" w14:textId="7664B5CB" w:rsidR="00801C2D" w:rsidRPr="004B33E9" w:rsidRDefault="00D94DFD" w:rsidP="00794AC5">
      <w:pPr>
        <w:pStyle w:val="Kop1"/>
      </w:pPr>
      <w:sdt>
        <w:sdtPr>
          <w:alias w:val="Vaardigheden en talenten:"/>
          <w:tag w:val="Vaardigheden en talenten:"/>
          <w:id w:val="-202552515"/>
          <w:placeholder>
            <w:docPart w:val="C0AC68060DAF4B58B07326C40450685D"/>
          </w:placeholder>
          <w:temporary/>
          <w:showingPlcHdr/>
          <w15:appearance w15:val="hidden"/>
        </w:sdtPr>
        <w:sdtEndPr/>
        <w:sdtContent>
          <w:r w:rsidR="00801C2D" w:rsidRPr="004B33E9">
            <w:rPr>
              <w:lang w:bidi="nl-NL"/>
            </w:rPr>
            <w:t>Vaardigheden en talenten</w:t>
          </w:r>
        </w:sdtContent>
      </w:sdt>
    </w:p>
    <w:p w14:paraId="7CBF2BBC" w14:textId="23CEE718" w:rsidR="00801C2D" w:rsidRDefault="00756499" w:rsidP="00DF6A4E">
      <w:pPr>
        <w:pStyle w:val="Lijstopsomteken"/>
      </w:pPr>
      <w:r>
        <w:t xml:space="preserve">Kennis over </w:t>
      </w:r>
      <w:r w:rsidR="00AC76B0">
        <w:t>verschillende</w:t>
      </w:r>
      <w:r>
        <w:t xml:space="preserve"> </w:t>
      </w:r>
      <w:r w:rsidR="00AC76B0">
        <w:t>programmeertalen</w:t>
      </w:r>
      <w:r>
        <w:t xml:space="preserve"> zoals: </w:t>
      </w:r>
      <w:r w:rsidR="00AC76B0">
        <w:t>Java</w:t>
      </w:r>
      <w:r>
        <w:t xml:space="preserve">, html, </w:t>
      </w:r>
      <w:r w:rsidR="00AC76B0">
        <w:t>CSS</w:t>
      </w:r>
      <w:r>
        <w:t xml:space="preserve"> en </w:t>
      </w:r>
      <w:r w:rsidR="00AC76B0">
        <w:t>PHP</w:t>
      </w:r>
      <w:r>
        <w:t>.</w:t>
      </w:r>
    </w:p>
    <w:p w14:paraId="53843DF0" w14:textId="33955B2C" w:rsidR="00652B28" w:rsidRPr="004B33E9" w:rsidRDefault="00652B28" w:rsidP="00DF6A4E">
      <w:pPr>
        <w:pStyle w:val="Lijstopsomteken"/>
      </w:pPr>
      <w:r>
        <w:t>Websites onderhouden en maken kan ik prima.</w:t>
      </w:r>
    </w:p>
    <w:sdt>
      <w:sdtPr>
        <w:alias w:val="Werkervaring:"/>
        <w:tag w:val="Werkervaring:"/>
        <w:id w:val="-206186829"/>
        <w:placeholder>
          <w:docPart w:val="8F2FF4F68516408098DB728632CEAE09"/>
        </w:placeholder>
        <w:temporary/>
        <w:showingPlcHdr/>
        <w15:appearance w15:val="hidden"/>
      </w:sdtPr>
      <w:sdtEndPr/>
      <w:sdtContent>
        <w:p w14:paraId="4CFDCB46" w14:textId="77777777" w:rsidR="00801C2D" w:rsidRPr="004B33E9" w:rsidRDefault="00801C2D" w:rsidP="00794AC5">
          <w:pPr>
            <w:pStyle w:val="Kop1"/>
          </w:pPr>
          <w:r w:rsidRPr="004B33E9">
            <w:rPr>
              <w:lang w:bidi="nl-NL"/>
            </w:rPr>
            <w:t>Werkervaring</w:t>
          </w:r>
        </w:p>
      </w:sdtContent>
    </w:sdt>
    <w:p w14:paraId="3F6C1F8F" w14:textId="0EE185C5" w:rsidR="00801C2D" w:rsidRPr="004B33E9" w:rsidRDefault="00AA5E2C" w:rsidP="00F17679">
      <w:pPr>
        <w:pStyle w:val="Kop2"/>
      </w:pPr>
      <w:r>
        <w:t>Stagiair</w:t>
      </w:r>
      <w:r w:rsidR="00801C2D" w:rsidRPr="004B33E9">
        <w:rPr>
          <w:lang w:bidi="nl-NL"/>
        </w:rPr>
        <w:t xml:space="preserve">, </w:t>
      </w:r>
      <w:proofErr w:type="spellStart"/>
      <w:r>
        <w:t>Welkoop</w:t>
      </w:r>
      <w:proofErr w:type="spellEnd"/>
      <w:r w:rsidR="00801C2D" w:rsidRPr="004B33E9">
        <w:rPr>
          <w:lang w:bidi="nl-NL"/>
        </w:rPr>
        <w:tab/>
      </w:r>
      <w:r>
        <w:rPr>
          <w:rStyle w:val="Zwaar"/>
        </w:rPr>
        <w:t>18</w:t>
      </w:r>
      <w:r w:rsidR="00801C2D" w:rsidRPr="004B33E9">
        <w:rPr>
          <w:rStyle w:val="Zwaar"/>
          <w:lang w:bidi="nl-NL"/>
        </w:rPr>
        <w:t xml:space="preserve"> – </w:t>
      </w:r>
      <w:r>
        <w:rPr>
          <w:rStyle w:val="Zwaar"/>
        </w:rPr>
        <w:t>29 juni 2018</w:t>
      </w:r>
    </w:p>
    <w:p w14:paraId="320396B4" w14:textId="78FC0499" w:rsidR="00F62176" w:rsidRPr="004B33E9" w:rsidRDefault="00AA5E2C" w:rsidP="00F62176">
      <w:pPr>
        <w:pStyle w:val="Kop3"/>
      </w:pPr>
      <w:r>
        <w:t>9363</w:t>
      </w:r>
      <w:r w:rsidR="00377331">
        <w:t xml:space="preserve"> </w:t>
      </w:r>
      <w:r>
        <w:t xml:space="preserve">AA, </w:t>
      </w:r>
      <w:r w:rsidR="00AC76B0">
        <w:t>Marum</w:t>
      </w:r>
    </w:p>
    <w:p w14:paraId="4EB9447E" w14:textId="757B5BA8" w:rsidR="00801C2D" w:rsidRPr="004B33E9" w:rsidRDefault="00BE693A" w:rsidP="00DF6A4E">
      <w:pPr>
        <w:pStyle w:val="Lijstopsomteken"/>
      </w:pPr>
      <w:r>
        <w:t xml:space="preserve">De belangrijkste dingen die ik deed waren dingen zoals de winkel netjes houden, voor openingstijd </w:t>
      </w:r>
      <w:r w:rsidR="00E7461D">
        <w:t>spullen buitenzetten. Klusjes buiten zoals onkruid wieden en planten water geven.</w:t>
      </w:r>
    </w:p>
    <w:p w14:paraId="2E35A749" w14:textId="49D1AD8E" w:rsidR="00801C2D" w:rsidRPr="004B33E9" w:rsidRDefault="00801C2D" w:rsidP="00AA5E2C">
      <w:pPr>
        <w:pStyle w:val="Lijstopsomteken"/>
        <w:numPr>
          <w:ilvl w:val="0"/>
          <w:numId w:val="0"/>
        </w:numPr>
        <w:ind w:left="360"/>
      </w:pPr>
    </w:p>
    <w:sdt>
      <w:sdtPr>
        <w:alias w:val="Opleiding:"/>
        <w:tag w:val="Opleiding:"/>
        <w:id w:val="-1338531963"/>
        <w:placeholder>
          <w:docPart w:val="17EFA899B9E948948805E9B210FDA19A"/>
        </w:placeholder>
        <w:temporary/>
        <w:showingPlcHdr/>
        <w15:appearance w15:val="hidden"/>
      </w:sdtPr>
      <w:sdtEndPr/>
      <w:sdtContent>
        <w:p w14:paraId="5B5F5849" w14:textId="77777777" w:rsidR="00801C2D" w:rsidRPr="004B33E9" w:rsidRDefault="00801C2D" w:rsidP="00794AC5">
          <w:pPr>
            <w:pStyle w:val="Kop1"/>
          </w:pPr>
          <w:r w:rsidRPr="004B33E9">
            <w:rPr>
              <w:lang w:bidi="nl-NL"/>
            </w:rPr>
            <w:t>Opleiding</w:t>
          </w:r>
        </w:p>
      </w:sdtContent>
    </w:sdt>
    <w:p w14:paraId="5D42722F" w14:textId="77985DF0" w:rsidR="00315062" w:rsidRPr="004B33E9" w:rsidRDefault="00315062" w:rsidP="00315062">
      <w:pPr>
        <w:pStyle w:val="Kop2"/>
      </w:pPr>
      <w:r>
        <w:t>Alfa-college</w:t>
      </w:r>
      <w:r w:rsidRPr="004B33E9">
        <w:rPr>
          <w:lang w:bidi="nl-NL"/>
        </w:rPr>
        <w:t xml:space="preserve"> – </w:t>
      </w:r>
      <w:r>
        <w:t>Groningen</w:t>
      </w:r>
      <w:r w:rsidRPr="004B33E9">
        <w:rPr>
          <w:lang w:bidi="nl-NL"/>
        </w:rPr>
        <w:t xml:space="preserve"> – </w:t>
      </w:r>
      <w:sdt>
        <w:sdtPr>
          <w:alias w:val="Voer diploma in:"/>
          <w:tag w:val="Voer diploma in:"/>
          <w:id w:val="-1225758889"/>
          <w:placeholder>
            <w:docPart w:val="B5D82F64EC8A4B7BB7B8902DAA6175B8"/>
          </w:placeholder>
          <w:temporary/>
          <w:showingPlcHdr/>
          <w15:appearance w15:val="hidden"/>
        </w:sdtPr>
        <w:sdtEndPr/>
        <w:sdtContent>
          <w:r w:rsidRPr="004B33E9">
            <w:rPr>
              <w:lang w:bidi="nl-NL"/>
            </w:rPr>
            <w:t>Diploma</w:t>
          </w:r>
        </w:sdtContent>
      </w:sdt>
      <w:r>
        <w:t xml:space="preserve"> (nog) niet behaald.</w:t>
      </w:r>
    </w:p>
    <w:p w14:paraId="59234AA4" w14:textId="00CF7C9A" w:rsidR="00315062" w:rsidRDefault="00AC76B0" w:rsidP="00315062">
      <w:pPr>
        <w:pStyle w:val="Lijstopsomteken"/>
      </w:pPr>
      <w:r>
        <w:t>Studieperiode</w:t>
      </w:r>
      <w:r w:rsidR="00315062">
        <w:t xml:space="preserve"> 2020-heden</w:t>
      </w:r>
    </w:p>
    <w:p w14:paraId="39F3600D" w14:textId="0C47DC1B" w:rsidR="00315062" w:rsidRPr="004B33E9" w:rsidRDefault="00315062" w:rsidP="00315062">
      <w:pPr>
        <w:pStyle w:val="Lijstopsomteken"/>
      </w:pPr>
      <w:r>
        <w:t xml:space="preserve">Opleiding software </w:t>
      </w:r>
      <w:proofErr w:type="spellStart"/>
      <w:r>
        <w:t>developer</w:t>
      </w:r>
      <w:proofErr w:type="spellEnd"/>
    </w:p>
    <w:p w14:paraId="42769D2B" w14:textId="77777777" w:rsidR="00315062" w:rsidRDefault="00315062" w:rsidP="00315062">
      <w:pPr>
        <w:pStyle w:val="Kop2"/>
      </w:pPr>
    </w:p>
    <w:p w14:paraId="6AD81ABC" w14:textId="2983DB08" w:rsidR="00315062" w:rsidRPr="004B33E9" w:rsidRDefault="00315062" w:rsidP="00315062">
      <w:pPr>
        <w:pStyle w:val="Kop2"/>
      </w:pPr>
      <w:r>
        <w:t>Alfa-college</w:t>
      </w:r>
      <w:r w:rsidRPr="004B33E9">
        <w:rPr>
          <w:lang w:bidi="nl-NL"/>
        </w:rPr>
        <w:t xml:space="preserve"> – </w:t>
      </w:r>
      <w:r>
        <w:t>Groningen</w:t>
      </w:r>
      <w:r w:rsidRPr="004B33E9">
        <w:rPr>
          <w:lang w:bidi="nl-NL"/>
        </w:rPr>
        <w:t xml:space="preserve"> – </w:t>
      </w:r>
      <w:sdt>
        <w:sdtPr>
          <w:alias w:val="Voer diploma in:"/>
          <w:tag w:val="Voer diploma in:"/>
          <w:id w:val="1652177124"/>
          <w:placeholder>
            <w:docPart w:val="D8786B4273B14B8399AF58E604860CAB"/>
          </w:placeholder>
          <w:temporary/>
          <w:showingPlcHdr/>
          <w15:appearance w15:val="hidden"/>
        </w:sdtPr>
        <w:sdtEndPr/>
        <w:sdtContent>
          <w:r w:rsidRPr="004B33E9">
            <w:rPr>
              <w:lang w:bidi="nl-NL"/>
            </w:rPr>
            <w:t>Diploma</w:t>
          </w:r>
        </w:sdtContent>
      </w:sdt>
      <w:r>
        <w:t xml:space="preserve"> niet behaald.</w:t>
      </w:r>
    </w:p>
    <w:p w14:paraId="7F868B3D" w14:textId="1B4BB139" w:rsidR="00315062" w:rsidRDefault="00AC76B0" w:rsidP="00315062">
      <w:pPr>
        <w:pStyle w:val="Lijstopsomteken"/>
      </w:pPr>
      <w:r>
        <w:t>Studieperiode</w:t>
      </w:r>
      <w:r w:rsidR="00315062">
        <w:t xml:space="preserve"> 2020</w:t>
      </w:r>
    </w:p>
    <w:p w14:paraId="6798A78E" w14:textId="783B6A41" w:rsidR="00315062" w:rsidRPr="004B33E9" w:rsidRDefault="00315062" w:rsidP="00315062">
      <w:pPr>
        <w:pStyle w:val="Lijstopsomteken"/>
      </w:pPr>
      <w:r>
        <w:t xml:space="preserve">Opleiding </w:t>
      </w:r>
      <w:r w:rsidR="00AC76B0">
        <w:t>applicatieontwikkelaar</w:t>
      </w:r>
    </w:p>
    <w:p w14:paraId="2A5F9E02" w14:textId="77777777" w:rsidR="00315062" w:rsidRDefault="00315062" w:rsidP="00315062">
      <w:pPr>
        <w:pStyle w:val="Kop2"/>
      </w:pPr>
    </w:p>
    <w:p w14:paraId="2AB6078E" w14:textId="60C2C07E" w:rsidR="00315062" w:rsidRPr="004B33E9" w:rsidRDefault="00315062" w:rsidP="00315062">
      <w:pPr>
        <w:pStyle w:val="Kop2"/>
      </w:pPr>
      <w:r>
        <w:t>Alfa-college</w:t>
      </w:r>
      <w:r w:rsidRPr="004B33E9">
        <w:rPr>
          <w:lang w:bidi="nl-NL"/>
        </w:rPr>
        <w:t xml:space="preserve"> – </w:t>
      </w:r>
      <w:r>
        <w:t>Groningen</w:t>
      </w:r>
      <w:r w:rsidRPr="004B33E9">
        <w:rPr>
          <w:lang w:bidi="nl-NL"/>
        </w:rPr>
        <w:t xml:space="preserve"> – </w:t>
      </w:r>
      <w:sdt>
        <w:sdtPr>
          <w:alias w:val="Voer diploma in:"/>
          <w:tag w:val="Voer diploma in:"/>
          <w:id w:val="-353957200"/>
          <w:placeholder>
            <w:docPart w:val="315093CB02B14066AA550F157D15EDC3"/>
          </w:placeholder>
          <w:temporary/>
          <w:showingPlcHdr/>
          <w15:appearance w15:val="hidden"/>
        </w:sdtPr>
        <w:sdtEndPr/>
        <w:sdtContent>
          <w:r w:rsidRPr="004B33E9">
            <w:rPr>
              <w:lang w:bidi="nl-NL"/>
            </w:rPr>
            <w:t>Diploma</w:t>
          </w:r>
        </w:sdtContent>
      </w:sdt>
      <w:r>
        <w:t xml:space="preserve"> niet behaald.</w:t>
      </w:r>
    </w:p>
    <w:p w14:paraId="244C97F9" w14:textId="4C3650DE" w:rsidR="00315062" w:rsidRDefault="00AC76B0" w:rsidP="00315062">
      <w:pPr>
        <w:pStyle w:val="Lijstopsomteken"/>
      </w:pPr>
      <w:r>
        <w:t>Studieperiode</w:t>
      </w:r>
      <w:r w:rsidR="00315062">
        <w:t xml:space="preserve"> 2019</w:t>
      </w:r>
    </w:p>
    <w:p w14:paraId="296EE694" w14:textId="4B523C6C" w:rsidR="00315062" w:rsidRPr="004B33E9" w:rsidRDefault="00315062" w:rsidP="00315062">
      <w:pPr>
        <w:pStyle w:val="Lijstopsomteken"/>
      </w:pPr>
      <w:r>
        <w:t xml:space="preserve">Opleiding </w:t>
      </w:r>
      <w:r w:rsidR="00AC76B0">
        <w:t>ICT-beheerder</w:t>
      </w:r>
      <w:r>
        <w:t xml:space="preserve"> </w:t>
      </w:r>
    </w:p>
    <w:p w14:paraId="16953738" w14:textId="77777777" w:rsidR="00315062" w:rsidRDefault="00315062" w:rsidP="00315062">
      <w:pPr>
        <w:pStyle w:val="Kop2"/>
      </w:pPr>
    </w:p>
    <w:p w14:paraId="77FBD3F5" w14:textId="21961AF7" w:rsidR="00315062" w:rsidRPr="004B33E9" w:rsidRDefault="00315062" w:rsidP="00315062">
      <w:pPr>
        <w:pStyle w:val="Kop2"/>
      </w:pPr>
      <w:proofErr w:type="spellStart"/>
      <w:r>
        <w:t>Gomarus</w:t>
      </w:r>
      <w:proofErr w:type="spellEnd"/>
      <w:r>
        <w:t xml:space="preserve"> collega</w:t>
      </w:r>
      <w:r w:rsidRPr="004B33E9">
        <w:rPr>
          <w:lang w:bidi="nl-NL"/>
        </w:rPr>
        <w:t xml:space="preserve"> – </w:t>
      </w:r>
      <w:r>
        <w:t>drachten</w:t>
      </w:r>
      <w:r w:rsidRPr="004B33E9">
        <w:rPr>
          <w:lang w:bidi="nl-NL"/>
        </w:rPr>
        <w:t xml:space="preserve"> – </w:t>
      </w:r>
      <w:sdt>
        <w:sdtPr>
          <w:alias w:val="Voer diploma in:"/>
          <w:tag w:val="Voer diploma in:"/>
          <w:id w:val="2091498211"/>
          <w:placeholder>
            <w:docPart w:val="A733F0B30B334D11BB3692B9E55582E2"/>
          </w:placeholder>
          <w:temporary/>
          <w:showingPlcHdr/>
          <w15:appearance w15:val="hidden"/>
        </w:sdtPr>
        <w:sdtEndPr/>
        <w:sdtContent>
          <w:r w:rsidRPr="004B33E9">
            <w:rPr>
              <w:lang w:bidi="nl-NL"/>
            </w:rPr>
            <w:t>Diploma</w:t>
          </w:r>
        </w:sdtContent>
      </w:sdt>
      <w:r>
        <w:t xml:space="preserve"> behaald.</w:t>
      </w:r>
    </w:p>
    <w:p w14:paraId="12FF4FE6" w14:textId="6497EB80" w:rsidR="00315062" w:rsidRDefault="00AC76B0" w:rsidP="00315062">
      <w:pPr>
        <w:pStyle w:val="Lijstopsomteken"/>
      </w:pPr>
      <w:r>
        <w:t>Studieperiode</w:t>
      </w:r>
      <w:r w:rsidR="00315062">
        <w:t xml:space="preserve"> 2017-2019</w:t>
      </w:r>
    </w:p>
    <w:p w14:paraId="67A8E1A0" w14:textId="5E8BC5ED" w:rsidR="00315062" w:rsidRPr="004B33E9" w:rsidRDefault="00315062" w:rsidP="00315062">
      <w:pPr>
        <w:pStyle w:val="Lijstopsomteken"/>
      </w:pPr>
      <w:r>
        <w:t>Niveau vmbo-tl/gl</w:t>
      </w:r>
    </w:p>
    <w:p w14:paraId="04A80F06" w14:textId="77777777" w:rsidR="00315062" w:rsidRDefault="00315062" w:rsidP="00794AC5">
      <w:pPr>
        <w:pStyle w:val="Kop2"/>
      </w:pPr>
    </w:p>
    <w:p w14:paraId="73CACE45" w14:textId="1000AAE0" w:rsidR="00801C2D" w:rsidRPr="004B33E9" w:rsidRDefault="00194529" w:rsidP="00794AC5">
      <w:pPr>
        <w:pStyle w:val="Kop2"/>
      </w:pPr>
      <w:r>
        <w:t xml:space="preserve">Csg </w:t>
      </w:r>
      <w:proofErr w:type="spellStart"/>
      <w:r>
        <w:t>liudger</w:t>
      </w:r>
      <w:proofErr w:type="spellEnd"/>
      <w:r>
        <w:t xml:space="preserve"> raai</w:t>
      </w:r>
      <w:r w:rsidR="00801C2D" w:rsidRPr="004B33E9">
        <w:rPr>
          <w:lang w:bidi="nl-NL"/>
        </w:rPr>
        <w:t xml:space="preserve"> – </w:t>
      </w:r>
      <w:r>
        <w:t>drachten</w:t>
      </w:r>
      <w:r w:rsidR="00801C2D" w:rsidRPr="004B33E9">
        <w:rPr>
          <w:lang w:bidi="nl-NL"/>
        </w:rPr>
        <w:t xml:space="preserve"> – </w:t>
      </w:r>
      <w:sdt>
        <w:sdtPr>
          <w:alias w:val="Voer diploma in:"/>
          <w:tag w:val="Voer diploma in:"/>
          <w:id w:val="-73360920"/>
          <w:placeholder>
            <w:docPart w:val="FBC68C69A9164EBDBE9A59FF4663A1F6"/>
          </w:placeholder>
          <w:temporary/>
          <w:showingPlcHdr/>
          <w15:appearance w15:val="hidden"/>
        </w:sdtPr>
        <w:sdtEndPr/>
        <w:sdtContent>
          <w:r w:rsidR="00801C2D" w:rsidRPr="004B33E9">
            <w:rPr>
              <w:lang w:bidi="nl-NL"/>
            </w:rPr>
            <w:t>Diploma</w:t>
          </w:r>
        </w:sdtContent>
      </w:sdt>
      <w:r>
        <w:t xml:space="preserve"> niet behaald.</w:t>
      </w:r>
    </w:p>
    <w:p w14:paraId="46582088" w14:textId="31B2EF42" w:rsidR="00801C2D" w:rsidRDefault="00AC76B0" w:rsidP="00DF6A4E">
      <w:pPr>
        <w:pStyle w:val="Lijstopsomteken"/>
      </w:pPr>
      <w:r>
        <w:t>Studieperiode</w:t>
      </w:r>
      <w:r w:rsidR="00315062">
        <w:t xml:space="preserve"> 2015-2017</w:t>
      </w:r>
    </w:p>
    <w:p w14:paraId="6A955421" w14:textId="167D42BD" w:rsidR="00315062" w:rsidRPr="004B33E9" w:rsidRDefault="00315062" w:rsidP="00DF6A4E">
      <w:pPr>
        <w:pStyle w:val="Lijstopsomteken"/>
      </w:pPr>
      <w:r>
        <w:t>Niveau Havo</w:t>
      </w:r>
    </w:p>
    <w:p w14:paraId="68255280" w14:textId="7ED74715" w:rsidR="00801C2D" w:rsidRPr="004B33E9" w:rsidRDefault="00801C2D" w:rsidP="00652B28">
      <w:pPr>
        <w:pStyle w:val="Kop1"/>
      </w:pPr>
    </w:p>
    <w:sectPr w:rsidR="00801C2D" w:rsidRPr="004B33E9" w:rsidSect="004B3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FD463" w14:textId="77777777" w:rsidR="00D94DFD" w:rsidRDefault="00D94DFD" w:rsidP="00415E6E">
      <w:r>
        <w:separator/>
      </w:r>
    </w:p>
  </w:endnote>
  <w:endnote w:type="continuationSeparator" w:id="0">
    <w:p w14:paraId="4E5DA4D4" w14:textId="77777777" w:rsidR="00D94DFD" w:rsidRDefault="00D94DFD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786B3" w14:textId="77777777" w:rsidR="004B33E9" w:rsidRDefault="004B33E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BD4AE" w14:textId="77777777" w:rsidR="00F17679" w:rsidRPr="004B33E9" w:rsidRDefault="00F17679">
        <w:pPr>
          <w:pStyle w:val="Voettekst"/>
        </w:pPr>
        <w:r w:rsidRPr="004B33E9">
          <w:rPr>
            <w:lang w:bidi="nl-NL"/>
          </w:rPr>
          <w:fldChar w:fldCharType="begin"/>
        </w:r>
        <w:r w:rsidRPr="004B33E9">
          <w:rPr>
            <w:lang w:bidi="nl-NL"/>
          </w:rPr>
          <w:instrText xml:space="preserve"> PAGE   \* MERGEFORMAT </w:instrText>
        </w:r>
        <w:r w:rsidRPr="004B33E9">
          <w:rPr>
            <w:lang w:bidi="nl-NL"/>
          </w:rPr>
          <w:fldChar w:fldCharType="separate"/>
        </w:r>
        <w:r w:rsidR="004B33E9" w:rsidRPr="004B33E9">
          <w:rPr>
            <w:noProof/>
            <w:lang w:bidi="nl-NL"/>
          </w:rPr>
          <w:t>2</w:t>
        </w:r>
        <w:r w:rsidRPr="004B33E9">
          <w:rPr>
            <w:noProof/>
            <w:lang w:bidi="nl-N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9577D" w14:textId="77777777" w:rsidR="004B33E9" w:rsidRDefault="004B33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ACEB1" w14:textId="77777777" w:rsidR="00D94DFD" w:rsidRDefault="00D94DFD" w:rsidP="00415E6E">
      <w:r>
        <w:separator/>
      </w:r>
    </w:p>
  </w:footnote>
  <w:footnote w:type="continuationSeparator" w:id="0">
    <w:p w14:paraId="41D84CEF" w14:textId="77777777" w:rsidR="00D94DFD" w:rsidRDefault="00D94DFD" w:rsidP="0041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44271" w14:textId="77777777" w:rsidR="004B33E9" w:rsidRDefault="004B33E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C751" w14:textId="77777777" w:rsidR="004B33E9" w:rsidRPr="004B33E9" w:rsidRDefault="004B33E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FC63" w14:textId="77777777" w:rsidR="004B33E9" w:rsidRDefault="004B33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E596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C364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jstopsomteken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81BF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014E"/>
    <w:multiLevelType w:val="multilevel"/>
    <w:tmpl w:val="43385218"/>
    <w:lvl w:ilvl="0">
      <w:start w:val="1"/>
      <w:numFmt w:val="decimal"/>
      <w:pStyle w:val="Lijstnumm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6A65EF"/>
    <w:multiLevelType w:val="multilevel"/>
    <w:tmpl w:val="04090023"/>
    <w:styleLink w:val="Artikelsecti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A707F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25"/>
  </w:num>
  <w:num w:numId="3">
    <w:abstractNumId w:val="11"/>
  </w:num>
  <w:num w:numId="4">
    <w:abstractNumId w:val="10"/>
  </w:num>
  <w:num w:numId="5">
    <w:abstractNumId w:val="29"/>
  </w:num>
  <w:num w:numId="6">
    <w:abstractNumId w:val="22"/>
  </w:num>
  <w:num w:numId="7">
    <w:abstractNumId w:val="30"/>
  </w:num>
  <w:num w:numId="8">
    <w:abstractNumId w:val="18"/>
  </w:num>
  <w:num w:numId="9">
    <w:abstractNumId w:val="23"/>
  </w:num>
  <w:num w:numId="10">
    <w:abstractNumId w:val="14"/>
  </w:num>
  <w:num w:numId="11">
    <w:abstractNumId w:val="31"/>
  </w:num>
  <w:num w:numId="12">
    <w:abstractNumId w:val="16"/>
  </w:num>
  <w:num w:numId="13">
    <w:abstractNumId w:val="20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4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6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jstopsomteken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8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C"/>
    <w:rsid w:val="00014AB7"/>
    <w:rsid w:val="000256BE"/>
    <w:rsid w:val="000604C7"/>
    <w:rsid w:val="00061392"/>
    <w:rsid w:val="000A54D3"/>
    <w:rsid w:val="000E0769"/>
    <w:rsid w:val="000E1C28"/>
    <w:rsid w:val="001111EF"/>
    <w:rsid w:val="00112F13"/>
    <w:rsid w:val="00194529"/>
    <w:rsid w:val="001C5567"/>
    <w:rsid w:val="0021702D"/>
    <w:rsid w:val="00226FAE"/>
    <w:rsid w:val="003049AF"/>
    <w:rsid w:val="00315062"/>
    <w:rsid w:val="00377331"/>
    <w:rsid w:val="003A77DA"/>
    <w:rsid w:val="00415E6E"/>
    <w:rsid w:val="00424D0C"/>
    <w:rsid w:val="00437645"/>
    <w:rsid w:val="0044097B"/>
    <w:rsid w:val="0046076B"/>
    <w:rsid w:val="004818E1"/>
    <w:rsid w:val="004A1D1B"/>
    <w:rsid w:val="004B33E9"/>
    <w:rsid w:val="004C196B"/>
    <w:rsid w:val="004C1A3E"/>
    <w:rsid w:val="004F52DE"/>
    <w:rsid w:val="0051234A"/>
    <w:rsid w:val="00520378"/>
    <w:rsid w:val="005644F1"/>
    <w:rsid w:val="00573F4A"/>
    <w:rsid w:val="00597172"/>
    <w:rsid w:val="00597D41"/>
    <w:rsid w:val="005A2F41"/>
    <w:rsid w:val="005A618C"/>
    <w:rsid w:val="005B0F4A"/>
    <w:rsid w:val="005B21C0"/>
    <w:rsid w:val="00652B28"/>
    <w:rsid w:val="006D4A87"/>
    <w:rsid w:val="006F6B6C"/>
    <w:rsid w:val="0074014C"/>
    <w:rsid w:val="00756499"/>
    <w:rsid w:val="00785568"/>
    <w:rsid w:val="0079601A"/>
    <w:rsid w:val="007C187A"/>
    <w:rsid w:val="00801C2D"/>
    <w:rsid w:val="00807A64"/>
    <w:rsid w:val="00882511"/>
    <w:rsid w:val="008A4CF6"/>
    <w:rsid w:val="00940428"/>
    <w:rsid w:val="009867BA"/>
    <w:rsid w:val="009E2030"/>
    <w:rsid w:val="00A44BA4"/>
    <w:rsid w:val="00A55FFC"/>
    <w:rsid w:val="00AA5E2C"/>
    <w:rsid w:val="00AB37A8"/>
    <w:rsid w:val="00AC76B0"/>
    <w:rsid w:val="00AD72B9"/>
    <w:rsid w:val="00B41377"/>
    <w:rsid w:val="00B43D46"/>
    <w:rsid w:val="00B545D2"/>
    <w:rsid w:val="00B9760A"/>
    <w:rsid w:val="00BA160D"/>
    <w:rsid w:val="00BB0744"/>
    <w:rsid w:val="00BE693A"/>
    <w:rsid w:val="00C014BD"/>
    <w:rsid w:val="00C42436"/>
    <w:rsid w:val="00D05B36"/>
    <w:rsid w:val="00D16827"/>
    <w:rsid w:val="00D3029E"/>
    <w:rsid w:val="00D32FAE"/>
    <w:rsid w:val="00D41EC2"/>
    <w:rsid w:val="00D94DFD"/>
    <w:rsid w:val="00DD46C1"/>
    <w:rsid w:val="00DF6A4E"/>
    <w:rsid w:val="00E15B92"/>
    <w:rsid w:val="00E7461D"/>
    <w:rsid w:val="00E90F59"/>
    <w:rsid w:val="00E9400D"/>
    <w:rsid w:val="00EB5684"/>
    <w:rsid w:val="00F17679"/>
    <w:rsid w:val="00F2411E"/>
    <w:rsid w:val="00F36CCE"/>
    <w:rsid w:val="00F44FAF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B138F5"/>
  <w15:docId w15:val="{66735F30-DF94-4A83-8D2B-AC834B4B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qFormat="1"/>
    <w:lsdException w:name="List Number" w:uiPriority="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33E9"/>
    <w:rPr>
      <w:rFonts w:ascii="Century Gothic" w:hAnsi="Century Gothic"/>
    </w:rPr>
  </w:style>
  <w:style w:type="paragraph" w:styleId="Kop1">
    <w:name w:val="heading 1"/>
    <w:basedOn w:val="Standaard"/>
    <w:link w:val="Kop1Char"/>
    <w:uiPriority w:val="2"/>
    <w:qFormat/>
    <w:rsid w:val="004B33E9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Kop2">
    <w:name w:val="heading 2"/>
    <w:basedOn w:val="Standaard"/>
    <w:link w:val="Kop2Char"/>
    <w:uiPriority w:val="2"/>
    <w:unhideWhenUsed/>
    <w:qFormat/>
    <w:rsid w:val="004B33E9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Kop3">
    <w:name w:val="heading 3"/>
    <w:basedOn w:val="Standaard"/>
    <w:link w:val="Kop3Char"/>
    <w:uiPriority w:val="2"/>
    <w:unhideWhenUsed/>
    <w:qFormat/>
    <w:rsid w:val="004B33E9"/>
    <w:pPr>
      <w:keepNext/>
      <w:keepLines/>
      <w:contextualSpacing/>
      <w:outlineLvl w:val="2"/>
    </w:pPr>
    <w:rPr>
      <w:rFonts w:eastAsiaTheme="majorEastAsia" w:cstheme="majorBidi"/>
      <w:i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4B33E9"/>
    <w:pPr>
      <w:keepNext/>
      <w:keepLines/>
      <w:spacing w:before="40"/>
      <w:outlineLvl w:val="3"/>
    </w:pPr>
    <w:rPr>
      <w:rFonts w:eastAsiaTheme="majorEastAsia" w:cstheme="majorBidi"/>
      <w:i/>
      <w:iCs/>
      <w:color w:val="40618B" w:themeColor="accent1" w:themeShade="BF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4B33E9"/>
    <w:pPr>
      <w:keepNext/>
      <w:keepLines/>
      <w:spacing w:before="40"/>
      <w:outlineLvl w:val="4"/>
    </w:pPr>
    <w:rPr>
      <w:rFonts w:eastAsiaTheme="majorEastAsia" w:cstheme="majorBidi"/>
      <w:color w:val="40618B" w:themeColor="accent1" w:themeShade="BF"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4B33E9"/>
    <w:pPr>
      <w:keepNext/>
      <w:keepLines/>
      <w:spacing w:before="40"/>
      <w:outlineLvl w:val="5"/>
    </w:pPr>
    <w:rPr>
      <w:rFonts w:eastAsiaTheme="majorEastAsia" w:cstheme="majorBidi"/>
      <w:color w:val="2A405C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4B33E9"/>
    <w:pPr>
      <w:keepNext/>
      <w:keepLines/>
      <w:spacing w:before="40"/>
      <w:outlineLvl w:val="6"/>
    </w:pPr>
    <w:rPr>
      <w:rFonts w:eastAsiaTheme="majorEastAsia" w:cstheme="majorBidi"/>
      <w:i/>
      <w:iCs/>
      <w:color w:val="2A405C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4B33E9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4B33E9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1"/>
    <w:rsid w:val="004B33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ntekst">
    <w:name w:val="Balloon Text"/>
    <w:basedOn w:val="Standaard"/>
    <w:link w:val="BallontekstChar"/>
    <w:semiHidden/>
    <w:unhideWhenUsed/>
    <w:rsid w:val="004B33E9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semiHidden/>
    <w:rsid w:val="004B33E9"/>
    <w:rPr>
      <w:rFonts w:ascii="Tahoma" w:hAnsi="Tahoma" w:cs="Tahoma"/>
      <w:szCs w:val="16"/>
    </w:rPr>
  </w:style>
  <w:style w:type="character" w:customStyle="1" w:styleId="Kop1Char">
    <w:name w:val="Kop 1 Char"/>
    <w:basedOn w:val="Standaardalinea-lettertype"/>
    <w:link w:val="Kop1"/>
    <w:uiPriority w:val="2"/>
    <w:rsid w:val="004B33E9"/>
    <w:rPr>
      <w:rFonts w:ascii="Century Gothic" w:hAnsi="Century Gothic"/>
      <w:caps/>
      <w:color w:val="595959" w:themeColor="text1" w:themeTint="A6"/>
      <w:spacing w:val="20"/>
    </w:rPr>
  </w:style>
  <w:style w:type="paragraph" w:customStyle="1" w:styleId="Contactgegevens">
    <w:name w:val="Contactgegevens"/>
    <w:basedOn w:val="Standaard"/>
    <w:uiPriority w:val="2"/>
    <w:qFormat/>
    <w:rsid w:val="004B33E9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Kop2Char">
    <w:name w:val="Kop 2 Char"/>
    <w:basedOn w:val="Standaardalinea-lettertype"/>
    <w:link w:val="Kop2"/>
    <w:uiPriority w:val="2"/>
    <w:rsid w:val="004B33E9"/>
    <w:rPr>
      <w:rFonts w:ascii="Century Gothic" w:hAnsi="Century Gothic"/>
      <w:b/>
    </w:rPr>
  </w:style>
  <w:style w:type="paragraph" w:styleId="Lijstnummering">
    <w:name w:val="List Number"/>
    <w:basedOn w:val="Standaard"/>
    <w:uiPriority w:val="4"/>
    <w:qFormat/>
    <w:rsid w:val="004B33E9"/>
    <w:pPr>
      <w:numPr>
        <w:numId w:val="28"/>
      </w:numPr>
      <w:contextualSpacing/>
    </w:pPr>
  </w:style>
  <w:style w:type="character" w:styleId="Zwaar">
    <w:name w:val="Strong"/>
    <w:basedOn w:val="Standaardalinea-lettertype"/>
    <w:uiPriority w:val="5"/>
    <w:qFormat/>
    <w:rsid w:val="004B33E9"/>
    <w:rPr>
      <w:rFonts w:ascii="Century Gothic" w:hAnsi="Century Gothic"/>
      <w:b/>
      <w:bCs/>
      <w:color w:val="595959" w:themeColor="text1" w:themeTint="A6"/>
    </w:rPr>
  </w:style>
  <w:style w:type="character" w:styleId="Tekstvantijdelijkeaanduiding">
    <w:name w:val="Placeholder Text"/>
    <w:basedOn w:val="Standaardalinea-lettertype"/>
    <w:uiPriority w:val="99"/>
    <w:semiHidden/>
    <w:rsid w:val="004B33E9"/>
    <w:rPr>
      <w:rFonts w:ascii="Century Gothic" w:hAnsi="Century Gothic"/>
      <w:color w:val="808080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4B33E9"/>
  </w:style>
  <w:style w:type="paragraph" w:styleId="Plattetekst">
    <w:name w:val="Body Text"/>
    <w:basedOn w:val="Standaard"/>
    <w:link w:val="PlattetekstChar"/>
    <w:uiPriority w:val="99"/>
    <w:semiHidden/>
    <w:unhideWhenUsed/>
    <w:rsid w:val="004B33E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B33E9"/>
    <w:rPr>
      <w:rFonts w:ascii="Century Gothic" w:hAnsi="Century Gothic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B33E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B33E9"/>
    <w:rPr>
      <w:rFonts w:ascii="Century Gothic" w:hAnsi="Century Gothic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B33E9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B33E9"/>
    <w:rPr>
      <w:rFonts w:ascii="Century Gothic" w:hAnsi="Century Gothic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B33E9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B33E9"/>
    <w:rPr>
      <w:rFonts w:ascii="Century Gothic" w:hAnsi="Century Gothic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B33E9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B33E9"/>
    <w:rPr>
      <w:rFonts w:ascii="Century Gothic" w:hAnsi="Century Gothic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B33E9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B33E9"/>
    <w:rPr>
      <w:rFonts w:ascii="Century Gothic" w:hAnsi="Century Gothic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B33E9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B33E9"/>
    <w:rPr>
      <w:rFonts w:ascii="Century Gothic" w:hAnsi="Century Gothic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B33E9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B33E9"/>
    <w:rPr>
      <w:rFonts w:ascii="Century Gothic" w:hAnsi="Century Gothic"/>
      <w:szCs w:val="16"/>
    </w:rPr>
  </w:style>
  <w:style w:type="paragraph" w:styleId="Bijschrift">
    <w:name w:val="caption"/>
    <w:basedOn w:val="Standaard"/>
    <w:next w:val="Standaard"/>
    <w:uiPriority w:val="99"/>
    <w:semiHidden/>
    <w:unhideWhenUsed/>
    <w:rsid w:val="004B33E9"/>
    <w:rPr>
      <w:i/>
      <w:iCs/>
      <w:color w:val="1F497D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B33E9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B33E9"/>
    <w:rPr>
      <w:rFonts w:ascii="Century Gothic" w:hAnsi="Century Gothic"/>
    </w:rPr>
  </w:style>
  <w:style w:type="table" w:styleId="Kleurrijkraster">
    <w:name w:val="Colorful Grid"/>
    <w:basedOn w:val="Standaardtabel"/>
    <w:uiPriority w:val="99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Kleurrijkelijst">
    <w:name w:val="Colorful List"/>
    <w:basedOn w:val="Standaardtabel"/>
    <w:uiPriority w:val="99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B33E9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Kleurrijkearcering">
    <w:name w:val="Colorful Shading"/>
    <w:basedOn w:val="Standaardtabel"/>
    <w:uiPriority w:val="99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4B33E9"/>
    <w:rPr>
      <w:rFonts w:ascii="Century Gothic" w:hAnsi="Century Gothic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3E9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3E9"/>
    <w:rPr>
      <w:rFonts w:ascii="Century Gothic" w:hAnsi="Century Gothic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3E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3E9"/>
    <w:rPr>
      <w:rFonts w:ascii="Century Gothic" w:hAnsi="Century Gothic"/>
      <w:b/>
      <w:bCs/>
      <w:szCs w:val="20"/>
    </w:rPr>
  </w:style>
  <w:style w:type="table" w:styleId="Donkerelijst">
    <w:name w:val="Dark List"/>
    <w:basedOn w:val="Standaardtabel"/>
    <w:uiPriority w:val="99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B33E9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4B33E9"/>
  </w:style>
  <w:style w:type="character" w:customStyle="1" w:styleId="DatumChar">
    <w:name w:val="Datum Char"/>
    <w:basedOn w:val="Standaardalinea-lettertype"/>
    <w:link w:val="Datum"/>
    <w:uiPriority w:val="99"/>
    <w:semiHidden/>
    <w:rsid w:val="004B33E9"/>
    <w:rPr>
      <w:rFonts w:ascii="Century Gothic" w:hAnsi="Century Gothic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B33E9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B33E9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B33E9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B33E9"/>
    <w:rPr>
      <w:rFonts w:ascii="Century Gothic" w:hAnsi="Century Gothic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B33E9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B33E9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B33E9"/>
    <w:rPr>
      <w:rFonts w:ascii="Century Gothic" w:hAnsi="Century Gothic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4B33E9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4B33E9"/>
    <w:rPr>
      <w:rFonts w:eastAsiaTheme="majorEastAsia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33E9"/>
    <w:rPr>
      <w:rFonts w:ascii="Century Gothic" w:hAnsi="Century Gothic"/>
      <w:color w:val="80008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4B33E9"/>
  </w:style>
  <w:style w:type="character" w:customStyle="1" w:styleId="VoettekstChar">
    <w:name w:val="Voettekst Char"/>
    <w:basedOn w:val="Standaardalinea-lettertype"/>
    <w:link w:val="Voettekst"/>
    <w:uiPriority w:val="99"/>
    <w:rsid w:val="004B33E9"/>
    <w:rPr>
      <w:rFonts w:ascii="Century Gothic" w:hAnsi="Century Gothic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B33E9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B33E9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B33E9"/>
    <w:rPr>
      <w:rFonts w:ascii="Century Gothic" w:hAnsi="Century Gothic"/>
      <w:szCs w:val="20"/>
    </w:rPr>
  </w:style>
  <w:style w:type="table" w:styleId="Rastertabel1licht">
    <w:name w:val="Grid Table 1 Light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B33E9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B33E9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Rastertabel3">
    <w:name w:val="Grid Table 3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B33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B33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B33E9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B33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B33E9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B33E9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B33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B33E9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B33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B33E9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B33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B33E9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B33E9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B33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B33E9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Standaardalinea-lettertype"/>
    <w:uiPriority w:val="99"/>
    <w:semiHidden/>
    <w:unhideWhenUsed/>
    <w:rsid w:val="004B33E9"/>
    <w:rPr>
      <w:rFonts w:ascii="Century Gothic" w:hAnsi="Century Gothic"/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4B33E9"/>
  </w:style>
  <w:style w:type="character" w:customStyle="1" w:styleId="KoptekstChar">
    <w:name w:val="Koptekst Char"/>
    <w:basedOn w:val="Standaardalinea-lettertype"/>
    <w:link w:val="Koptekst"/>
    <w:uiPriority w:val="99"/>
    <w:rsid w:val="004B33E9"/>
    <w:rPr>
      <w:rFonts w:ascii="Century Gothic" w:hAnsi="Century Gothic"/>
    </w:rPr>
  </w:style>
  <w:style w:type="character" w:customStyle="1" w:styleId="Kop3Char">
    <w:name w:val="Kop 3 Char"/>
    <w:basedOn w:val="Standaardalinea-lettertype"/>
    <w:link w:val="Kop3"/>
    <w:uiPriority w:val="2"/>
    <w:rsid w:val="004B33E9"/>
    <w:rPr>
      <w:rFonts w:ascii="Century Gothic" w:eastAsiaTheme="majorEastAsia" w:hAnsi="Century Gothic" w:cstheme="majorBidi"/>
      <w:i/>
      <w:szCs w:val="24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4B33E9"/>
    <w:rPr>
      <w:rFonts w:ascii="Century Gothic" w:eastAsiaTheme="majorEastAsia" w:hAnsi="Century Gothic" w:cstheme="majorBidi"/>
      <w:i/>
      <w:iCs/>
      <w:color w:val="40618B" w:themeColor="accent1" w:themeShade="BF"/>
    </w:rPr>
  </w:style>
  <w:style w:type="character" w:customStyle="1" w:styleId="Kop5Char">
    <w:name w:val="Kop 5 Char"/>
    <w:basedOn w:val="Standaardalinea-lettertype"/>
    <w:link w:val="Kop5"/>
    <w:uiPriority w:val="2"/>
    <w:semiHidden/>
    <w:rsid w:val="004B33E9"/>
    <w:rPr>
      <w:rFonts w:ascii="Century Gothic" w:eastAsiaTheme="majorEastAsia" w:hAnsi="Century Gothic" w:cstheme="majorBidi"/>
      <w:color w:val="40618B" w:themeColor="accent1" w:themeShade="BF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4B33E9"/>
    <w:rPr>
      <w:rFonts w:ascii="Century Gothic" w:eastAsiaTheme="majorEastAsia" w:hAnsi="Century Gothic" w:cstheme="majorBidi"/>
      <w:color w:val="2A405C" w:themeColor="accent1" w:themeShade="7F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4B33E9"/>
    <w:rPr>
      <w:rFonts w:ascii="Century Gothic" w:eastAsiaTheme="majorEastAsia" w:hAnsi="Century Gothic" w:cstheme="majorBidi"/>
      <w:i/>
      <w:iCs/>
      <w:color w:val="2A405C" w:themeColor="accent1" w:themeShade="7F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4B33E9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2"/>
    <w:semiHidden/>
    <w:rsid w:val="004B33E9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4B33E9"/>
    <w:rPr>
      <w:rFonts w:ascii="Century Gothic" w:hAnsi="Century Gothic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B33E9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B33E9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B33E9"/>
    <w:rPr>
      <w:rFonts w:ascii="Century Gothic" w:hAnsi="Century Gothic"/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B33E9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4B33E9"/>
    <w:rPr>
      <w:rFonts w:ascii="Century Gothic" w:hAnsi="Century Gothic"/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4B33E9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B33E9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B33E9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4B33E9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4B33E9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B33E9"/>
    <w:rPr>
      <w:rFonts w:ascii="Century Gothic" w:hAnsi="Century Gothic"/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4B33E9"/>
    <w:rPr>
      <w:rFonts w:ascii="Century Gothic" w:hAnsi="Century Gothic"/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B33E9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B33E9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B33E9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B33E9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B33E9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B33E9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B33E9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B33E9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B33E9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B33E9"/>
    <w:rPr>
      <w:rFonts w:eastAsiaTheme="majorEastAsia" w:cstheme="majorBidi"/>
      <w:b/>
      <w:bCs/>
    </w:rPr>
  </w:style>
  <w:style w:type="table" w:styleId="Lichtraster">
    <w:name w:val="Light Grid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B33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B33E9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B33E9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B33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B33E9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chtelijst">
    <w:name w:val="Light List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B33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B33E9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B33E9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B33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B33E9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chtearcering">
    <w:name w:val="Light Shading"/>
    <w:basedOn w:val="Standaardtabel"/>
    <w:uiPriority w:val="99"/>
    <w:semiHidden/>
    <w:unhideWhenUsed/>
    <w:rsid w:val="004B33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99"/>
    <w:semiHidden/>
    <w:unhideWhenUsed/>
    <w:rsid w:val="004B33E9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B33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B33E9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B33E9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B33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B33E9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4B33E9"/>
    <w:rPr>
      <w:rFonts w:ascii="Century Gothic" w:hAnsi="Century Gothic"/>
    </w:rPr>
  </w:style>
  <w:style w:type="paragraph" w:styleId="Lijst">
    <w:name w:val="List"/>
    <w:basedOn w:val="Standaard"/>
    <w:uiPriority w:val="99"/>
    <w:semiHidden/>
    <w:unhideWhenUsed/>
    <w:rsid w:val="004B33E9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B33E9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B33E9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B33E9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B33E9"/>
    <w:pPr>
      <w:ind w:left="1800" w:hanging="360"/>
      <w:contextualSpacing/>
    </w:pPr>
  </w:style>
  <w:style w:type="paragraph" w:styleId="Lijstopsomteken">
    <w:name w:val="List Bullet"/>
    <w:basedOn w:val="Standaard"/>
    <w:uiPriority w:val="3"/>
    <w:qFormat/>
    <w:rsid w:val="004B33E9"/>
    <w:pPr>
      <w:numPr>
        <w:numId w:val="29"/>
      </w:numPr>
      <w:spacing w:after="16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B33E9"/>
    <w:pPr>
      <w:numPr>
        <w:numId w:val="21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B33E9"/>
    <w:pPr>
      <w:numPr>
        <w:numId w:val="22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B33E9"/>
    <w:pPr>
      <w:numPr>
        <w:numId w:val="23"/>
      </w:numPr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B33E9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B33E9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B33E9"/>
    <w:pPr>
      <w:spacing w:after="120"/>
      <w:ind w:left="180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B33E9"/>
    <w:pPr>
      <w:numPr>
        <w:numId w:val="24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B33E9"/>
    <w:pPr>
      <w:numPr>
        <w:numId w:val="25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B33E9"/>
    <w:pPr>
      <w:numPr>
        <w:numId w:val="26"/>
      </w:numPr>
      <w:contextualSpacing/>
    </w:pPr>
  </w:style>
  <w:style w:type="table" w:styleId="Lijsttabel1licht">
    <w:name w:val="List Table 1 Light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jsttabel2">
    <w:name w:val="List Table 2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B33E9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jsttabel3">
    <w:name w:val="List Table 3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B33E9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B33E9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B33E9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B33E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B33E9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B33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B33E9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B33E9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B33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B33E9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B33E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B33E9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B33E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B33E9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B33E9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B33E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B33E9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4B33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B33E9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B33E9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Gemiddeldraster2">
    <w:name w:val="Medium Grid 2"/>
    <w:basedOn w:val="Standaardtabel"/>
    <w:uiPriority w:val="99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B33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Gemiddeldelijst1">
    <w:name w:val="Medium List 1"/>
    <w:basedOn w:val="Standaardtabel"/>
    <w:uiPriority w:val="99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99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B33E9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Gemiddeldelijst2">
    <w:name w:val="Medium List 2"/>
    <w:basedOn w:val="Standaardtabel"/>
    <w:uiPriority w:val="99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B33E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B33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B33E9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B33E9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B33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B33E9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99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B33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Vermelding">
    <w:name w:val="Mention"/>
    <w:basedOn w:val="Standaardalinea-lettertype"/>
    <w:uiPriority w:val="99"/>
    <w:semiHidden/>
    <w:unhideWhenUsed/>
    <w:rsid w:val="004B33E9"/>
    <w:rPr>
      <w:rFonts w:ascii="Century Gothic" w:hAnsi="Century Gothic"/>
      <w:color w:val="2B579A"/>
      <w:shd w:val="clear" w:color="auto" w:fill="E6E6E6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B33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B33E9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Geenafstand">
    <w:name w:val="No Spacing"/>
    <w:uiPriority w:val="99"/>
    <w:semiHidden/>
    <w:unhideWhenUsed/>
    <w:rsid w:val="004B33E9"/>
    <w:rPr>
      <w:rFonts w:ascii="Century Gothic" w:hAnsi="Century Gothic"/>
    </w:rPr>
  </w:style>
  <w:style w:type="paragraph" w:styleId="Normaalweb">
    <w:name w:val="Normal (Web)"/>
    <w:basedOn w:val="Standaard"/>
    <w:uiPriority w:val="99"/>
    <w:semiHidden/>
    <w:unhideWhenUsed/>
    <w:rsid w:val="004B33E9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qFormat/>
    <w:rsid w:val="004B33E9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B33E9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B33E9"/>
    <w:rPr>
      <w:rFonts w:ascii="Century Gothic" w:hAnsi="Century Gothic"/>
    </w:rPr>
  </w:style>
  <w:style w:type="character" w:styleId="Paginanummer">
    <w:name w:val="page number"/>
    <w:basedOn w:val="Standaardalinea-lettertype"/>
    <w:uiPriority w:val="99"/>
    <w:semiHidden/>
    <w:unhideWhenUsed/>
    <w:rsid w:val="004B33E9"/>
    <w:rPr>
      <w:rFonts w:ascii="Century Gothic" w:hAnsi="Century Gothic"/>
    </w:rPr>
  </w:style>
  <w:style w:type="table" w:styleId="Onopgemaaktetabel1">
    <w:name w:val="Plain Table 1"/>
    <w:basedOn w:val="Standaardtabel"/>
    <w:uiPriority w:val="41"/>
    <w:rsid w:val="004B33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B33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B33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B33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B33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B33E9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B33E9"/>
    <w:rPr>
      <w:rFonts w:ascii="Consolas" w:hAnsi="Consolas"/>
      <w:szCs w:val="2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B33E9"/>
  </w:style>
  <w:style w:type="character" w:customStyle="1" w:styleId="AanhefChar">
    <w:name w:val="Aanhef Char"/>
    <w:basedOn w:val="Standaardalinea-lettertype"/>
    <w:link w:val="Aanhef"/>
    <w:uiPriority w:val="99"/>
    <w:semiHidden/>
    <w:rsid w:val="004B33E9"/>
    <w:rPr>
      <w:rFonts w:ascii="Century Gothic" w:hAnsi="Century Gothic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4B33E9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B33E9"/>
    <w:rPr>
      <w:rFonts w:ascii="Century Gothic" w:hAnsi="Century Gothic"/>
    </w:rPr>
  </w:style>
  <w:style w:type="character" w:styleId="Slimmehyperlink">
    <w:name w:val="Smart Hyperlink"/>
    <w:basedOn w:val="Standaardalinea-lettertype"/>
    <w:uiPriority w:val="99"/>
    <w:semiHidden/>
    <w:unhideWhenUsed/>
    <w:rsid w:val="004B33E9"/>
    <w:rPr>
      <w:rFonts w:ascii="Century Gothic" w:hAnsi="Century Gothic"/>
      <w:u w:val="dotted"/>
    </w:rPr>
  </w:style>
  <w:style w:type="table" w:styleId="3D-effectenvoortabel1">
    <w:name w:val="Table 3D effects 1"/>
    <w:basedOn w:val="Standaardtabel"/>
    <w:uiPriority w:val="99"/>
    <w:semiHidden/>
    <w:unhideWhenUsed/>
    <w:rsid w:val="004B33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B33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B33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4B33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B33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B33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B33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B33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B33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B33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4B33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B33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B33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B33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B33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4B33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4B33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4B33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B33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B33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B33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B33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B33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B33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B33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4B33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4B33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B33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B33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B33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B33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B33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B33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B33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B33E9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B33E9"/>
  </w:style>
  <w:style w:type="table" w:styleId="Professioneletabel">
    <w:name w:val="Table Professional"/>
    <w:basedOn w:val="Standaardtabel"/>
    <w:uiPriority w:val="99"/>
    <w:semiHidden/>
    <w:unhideWhenUsed/>
    <w:rsid w:val="004B33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4B33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B33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B33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B33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B33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B3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4B33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B33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B33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4B33E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99"/>
    <w:semiHidden/>
    <w:unhideWhenUsed/>
    <w:rsid w:val="004B33E9"/>
    <w:pPr>
      <w:spacing w:after="100"/>
    </w:pPr>
  </w:style>
  <w:style w:type="paragraph" w:styleId="Inhopg2">
    <w:name w:val="toc 2"/>
    <w:basedOn w:val="Standaard"/>
    <w:next w:val="Standaard"/>
    <w:autoRedefine/>
    <w:uiPriority w:val="99"/>
    <w:semiHidden/>
    <w:unhideWhenUsed/>
    <w:rsid w:val="004B33E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99"/>
    <w:semiHidden/>
    <w:unhideWhenUsed/>
    <w:rsid w:val="004B33E9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99"/>
    <w:semiHidden/>
    <w:unhideWhenUsed/>
    <w:rsid w:val="004B33E9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99"/>
    <w:semiHidden/>
    <w:unhideWhenUsed/>
    <w:rsid w:val="004B33E9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99"/>
    <w:semiHidden/>
    <w:unhideWhenUsed/>
    <w:rsid w:val="004B33E9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99"/>
    <w:semiHidden/>
    <w:unhideWhenUsed/>
    <w:rsid w:val="004B33E9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99"/>
    <w:semiHidden/>
    <w:unhideWhenUsed/>
    <w:rsid w:val="004B33E9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99"/>
    <w:semiHidden/>
    <w:unhideWhenUsed/>
    <w:rsid w:val="004B33E9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33E9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33E9"/>
    <w:rPr>
      <w:rFonts w:ascii="Century Gothic" w:hAnsi="Century Gothic"/>
      <w:color w:val="808080"/>
      <w:shd w:val="clear" w:color="auto" w:fill="E6E6E6"/>
    </w:rPr>
  </w:style>
  <w:style w:type="paragraph" w:styleId="Titel">
    <w:name w:val="Title"/>
    <w:basedOn w:val="Standaard"/>
    <w:link w:val="TitelChar"/>
    <w:uiPriority w:val="1"/>
    <w:qFormat/>
    <w:rsid w:val="004B33E9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ktekst">
    <w:name w:val="Block Text"/>
    <w:basedOn w:val="Standaard"/>
    <w:uiPriority w:val="3"/>
    <w:semiHidden/>
    <w:unhideWhenUsed/>
    <w:qFormat/>
    <w:rsid w:val="004B33E9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B33E9"/>
    <w:rPr>
      <w:rFonts w:ascii="Century Gothic" w:hAnsi="Century Gothic"/>
      <w:i/>
      <w:iCs/>
      <w:color w:val="40618B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B33E9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B33E9"/>
    <w:rPr>
      <w:rFonts w:ascii="Century Gothic" w:hAnsi="Century Gothic"/>
      <w:i/>
      <w:iCs/>
      <w:color w:val="40618B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B33E9"/>
    <w:rPr>
      <w:rFonts w:ascii="Century Gothic" w:hAnsi="Century Gothic"/>
      <w:b/>
      <w:bCs/>
      <w:caps w:val="0"/>
      <w:smallCaps/>
      <w:color w:val="40618B" w:themeColor="accent1" w:themeShade="BF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4B33E9"/>
    <w:rPr>
      <w:rFonts w:ascii="Century Gothic" w:hAnsi="Century Gothic"/>
      <w:b/>
      <w:bCs/>
      <w:i/>
      <w:iCs/>
      <w:spacing w:val="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4B33E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B33E9"/>
    <w:rPr>
      <w:rFonts w:ascii="Century Gothic" w:hAnsi="Century Gothic"/>
      <w:i/>
      <w:iCs/>
      <w:color w:val="404040" w:themeColor="text1" w:themeTint="BF"/>
    </w:rPr>
  </w:style>
  <w:style w:type="character" w:customStyle="1" w:styleId="TitelChar">
    <w:name w:val="Titel Char"/>
    <w:basedOn w:val="Standaardalinea-lettertype"/>
    <w:link w:val="Titel"/>
    <w:uiPriority w:val="1"/>
    <w:rsid w:val="004B33E9"/>
    <w:rPr>
      <w:rFonts w:ascii="Century Gothic" w:eastAsiaTheme="majorEastAsia" w:hAnsi="Century Gothic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Ondertitel">
    <w:name w:val="Subtitle"/>
    <w:basedOn w:val="Standaard"/>
    <w:link w:val="OndertitelChar"/>
    <w:uiPriority w:val="5"/>
    <w:semiHidden/>
    <w:unhideWhenUsed/>
    <w:qFormat/>
    <w:rsid w:val="004B33E9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5"/>
    <w:semiHidden/>
    <w:rsid w:val="004B33E9"/>
    <w:rPr>
      <w:rFonts w:ascii="Century Gothic" w:eastAsiaTheme="minorEastAsia" w:hAnsi="Century Gothic"/>
      <w:color w:val="5A5A5A" w:themeColor="text1" w:themeTint="A5"/>
      <w:spacing w:val="15"/>
    </w:rPr>
  </w:style>
  <w:style w:type="numbering" w:styleId="111111">
    <w:name w:val="Outline List 2"/>
    <w:basedOn w:val="Geenlijst"/>
    <w:uiPriority w:val="99"/>
    <w:semiHidden/>
    <w:unhideWhenUsed/>
    <w:rsid w:val="004B33E9"/>
    <w:pPr>
      <w:numPr>
        <w:numId w:val="31"/>
      </w:numPr>
    </w:pPr>
  </w:style>
  <w:style w:type="numbering" w:styleId="1ai">
    <w:name w:val="Outline List 1"/>
    <w:basedOn w:val="Geenlijst"/>
    <w:uiPriority w:val="99"/>
    <w:semiHidden/>
    <w:unhideWhenUsed/>
    <w:rsid w:val="004B33E9"/>
    <w:pPr>
      <w:numPr>
        <w:numId w:val="32"/>
      </w:numPr>
    </w:pPr>
  </w:style>
  <w:style w:type="numbering" w:styleId="Artikelsectie">
    <w:name w:val="Outline List 3"/>
    <w:basedOn w:val="Geenlijst"/>
    <w:uiPriority w:val="99"/>
    <w:semiHidden/>
    <w:unhideWhenUsed/>
    <w:rsid w:val="004B33E9"/>
    <w:pPr>
      <w:numPr>
        <w:numId w:val="33"/>
      </w:numPr>
    </w:pPr>
  </w:style>
  <w:style w:type="character" w:styleId="Nadruk">
    <w:name w:val="Emphasis"/>
    <w:basedOn w:val="Standaardalinea-lettertype"/>
    <w:uiPriority w:val="2"/>
    <w:semiHidden/>
    <w:unhideWhenUsed/>
    <w:qFormat/>
    <w:rsid w:val="004B33E9"/>
    <w:rPr>
      <w:rFonts w:ascii="Century Gothic" w:hAnsi="Century Gothic"/>
      <w:i/>
      <w:iCs/>
    </w:rPr>
  </w:style>
  <w:style w:type="paragraph" w:styleId="Lijstopsomteken2">
    <w:name w:val="List Bullet 2"/>
    <w:basedOn w:val="Standaard"/>
    <w:uiPriority w:val="10"/>
    <w:semiHidden/>
    <w:unhideWhenUsed/>
    <w:qFormat/>
    <w:rsid w:val="004B33E9"/>
    <w:pPr>
      <w:numPr>
        <w:numId w:val="18"/>
      </w:numPr>
      <w:contextualSpacing/>
    </w:pPr>
  </w:style>
  <w:style w:type="paragraph" w:styleId="Lijstvoortzetting">
    <w:name w:val="List Continue"/>
    <w:basedOn w:val="Standaard"/>
    <w:uiPriority w:val="9"/>
    <w:semiHidden/>
    <w:unhideWhenUsed/>
    <w:qFormat/>
    <w:rsid w:val="004B33E9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10"/>
    <w:semiHidden/>
    <w:unhideWhenUsed/>
    <w:qFormat/>
    <w:rsid w:val="004B33E9"/>
    <w:pPr>
      <w:spacing w:after="120"/>
      <w:ind w:left="720"/>
      <w:contextualSpacing/>
    </w:pPr>
  </w:style>
  <w:style w:type="paragraph" w:styleId="Lijstnummering2">
    <w:name w:val="List Number 2"/>
    <w:basedOn w:val="Standaard"/>
    <w:uiPriority w:val="10"/>
    <w:semiHidden/>
    <w:unhideWhenUsed/>
    <w:qFormat/>
    <w:rsid w:val="004B33E9"/>
    <w:pPr>
      <w:numPr>
        <w:numId w:val="19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rsid w:val="004B33E9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B33E9"/>
    <w:rPr>
      <w:rFonts w:ascii="Century Gothic" w:hAnsi="Century Gothic"/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B33E9"/>
    <w:rPr>
      <w:rFonts w:ascii="Century Gothic" w:hAnsi="Century Gothic"/>
      <w:smallCaps/>
      <w:color w:val="5A5A5A" w:themeColor="text1" w:themeTint="A5"/>
    </w:rPr>
  </w:style>
  <w:style w:type="character" w:customStyle="1" w:styleId="desktop-title-subcontent">
    <w:name w:val="desktop-title-subcontent"/>
    <w:basedOn w:val="Standaardalinea-lettertype"/>
    <w:rsid w:val="00AA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sa\Downloads\tf101686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AC68060DAF4B58B07326C4045068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220382-AE8A-4D43-ABED-820D31FA663E}"/>
      </w:docPartPr>
      <w:docPartBody>
        <w:p w:rsidR="00ED22B9" w:rsidRDefault="00C25644">
          <w:pPr>
            <w:pStyle w:val="C0AC68060DAF4B58B07326C40450685D"/>
          </w:pPr>
          <w:r w:rsidRPr="00DF6A4E">
            <w:rPr>
              <w:lang w:bidi="nl-NL"/>
            </w:rPr>
            <w:t>Vaardigheden en talenten</w:t>
          </w:r>
        </w:p>
      </w:docPartBody>
    </w:docPart>
    <w:docPart>
      <w:docPartPr>
        <w:name w:val="8F2FF4F68516408098DB728632CEAE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B133DD-510D-414C-B701-BDB7766292B8}"/>
      </w:docPartPr>
      <w:docPartBody>
        <w:p w:rsidR="00ED22B9" w:rsidRDefault="00C25644">
          <w:pPr>
            <w:pStyle w:val="8F2FF4F68516408098DB728632CEAE09"/>
          </w:pPr>
          <w:r w:rsidRPr="00DF6A4E">
            <w:rPr>
              <w:lang w:bidi="nl-NL"/>
            </w:rPr>
            <w:t>Werkervaring</w:t>
          </w:r>
        </w:p>
      </w:docPartBody>
    </w:docPart>
    <w:docPart>
      <w:docPartPr>
        <w:name w:val="17EFA899B9E948948805E9B210FDA1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D05DC1-C482-4B60-B328-6C16161BECDD}"/>
      </w:docPartPr>
      <w:docPartBody>
        <w:p w:rsidR="00ED22B9" w:rsidRDefault="00C25644">
          <w:pPr>
            <w:pStyle w:val="17EFA899B9E948948805E9B210FDA19A"/>
          </w:pPr>
          <w:r w:rsidRPr="00DF6A4E">
            <w:rPr>
              <w:lang w:bidi="nl-NL"/>
            </w:rPr>
            <w:t>Opleiding</w:t>
          </w:r>
        </w:p>
      </w:docPartBody>
    </w:docPart>
    <w:docPart>
      <w:docPartPr>
        <w:name w:val="FBC68C69A9164EBDBE9A59FF4663A1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3125F2-FF57-4F8C-99C8-B75811392FED}"/>
      </w:docPartPr>
      <w:docPartBody>
        <w:p w:rsidR="00ED22B9" w:rsidRDefault="00C25644">
          <w:pPr>
            <w:pStyle w:val="FBC68C69A9164EBDBE9A59FF4663A1F6"/>
          </w:pPr>
          <w:r w:rsidRPr="00DF6A4E">
            <w:rPr>
              <w:lang w:bidi="nl-NL"/>
            </w:rPr>
            <w:t>Titel</w:t>
          </w:r>
        </w:p>
      </w:docPartBody>
    </w:docPart>
    <w:docPart>
      <w:docPartPr>
        <w:name w:val="A733F0B30B334D11BB3692B9E55582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6186D-1F66-42E8-9F12-450A8D167CDE}"/>
      </w:docPartPr>
      <w:docPartBody>
        <w:p w:rsidR="00ED22B9" w:rsidRDefault="00C25644" w:rsidP="00C25644">
          <w:pPr>
            <w:pStyle w:val="A733F0B30B334D11BB3692B9E55582E2"/>
          </w:pPr>
          <w:r w:rsidRPr="00DF6A4E">
            <w:rPr>
              <w:lang w:bidi="nl-NL"/>
            </w:rPr>
            <w:t>Titel</w:t>
          </w:r>
        </w:p>
      </w:docPartBody>
    </w:docPart>
    <w:docPart>
      <w:docPartPr>
        <w:name w:val="315093CB02B14066AA550F157D15ED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7D5B03-0EC0-40C4-92A6-031F2E69BB98}"/>
      </w:docPartPr>
      <w:docPartBody>
        <w:p w:rsidR="00ED22B9" w:rsidRDefault="00C25644" w:rsidP="00C25644">
          <w:pPr>
            <w:pStyle w:val="315093CB02B14066AA550F157D15EDC3"/>
          </w:pPr>
          <w:r w:rsidRPr="00DF6A4E">
            <w:rPr>
              <w:lang w:bidi="nl-NL"/>
            </w:rPr>
            <w:t>Titel</w:t>
          </w:r>
        </w:p>
      </w:docPartBody>
    </w:docPart>
    <w:docPart>
      <w:docPartPr>
        <w:name w:val="D8786B4273B14B8399AF58E604860C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81F113-D303-44C1-A6D9-A9411E8FB746}"/>
      </w:docPartPr>
      <w:docPartBody>
        <w:p w:rsidR="00ED22B9" w:rsidRDefault="00C25644" w:rsidP="00C25644">
          <w:pPr>
            <w:pStyle w:val="D8786B4273B14B8399AF58E604860CAB"/>
          </w:pPr>
          <w:r w:rsidRPr="00DF6A4E">
            <w:rPr>
              <w:lang w:bidi="nl-NL"/>
            </w:rPr>
            <w:t>Titel</w:t>
          </w:r>
        </w:p>
      </w:docPartBody>
    </w:docPart>
    <w:docPart>
      <w:docPartPr>
        <w:name w:val="B5D82F64EC8A4B7BB7B8902DAA6175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9AC667-1903-4E79-BB0F-D165C41E7F16}"/>
      </w:docPartPr>
      <w:docPartBody>
        <w:p w:rsidR="00ED22B9" w:rsidRDefault="00C25644" w:rsidP="00C25644">
          <w:pPr>
            <w:pStyle w:val="B5D82F64EC8A4B7BB7B8902DAA6175B8"/>
          </w:pPr>
          <w:r w:rsidRPr="00DF6A4E">
            <w:rPr>
              <w:lang w:bidi="nl-NL"/>
            </w:rPr>
            <w:t>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44"/>
    <w:rsid w:val="00063655"/>
    <w:rsid w:val="001A435F"/>
    <w:rsid w:val="003B21F7"/>
    <w:rsid w:val="00881FC1"/>
    <w:rsid w:val="00B041DE"/>
    <w:rsid w:val="00C25644"/>
    <w:rsid w:val="00E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45B74F7C55455B9C7DDC41C73D2D47">
    <w:name w:val="0445B74F7C55455B9C7DDC41C73D2D47"/>
  </w:style>
  <w:style w:type="paragraph" w:customStyle="1" w:styleId="5D336CA989C54C118857CE381F88BD2D">
    <w:name w:val="5D336CA989C54C118857CE381F88BD2D"/>
  </w:style>
  <w:style w:type="paragraph" w:customStyle="1" w:styleId="54346C968BFC41F99FBCAF9D2271A87E">
    <w:name w:val="54346C968BFC41F99FBCAF9D2271A87E"/>
  </w:style>
  <w:style w:type="paragraph" w:customStyle="1" w:styleId="0B4DA43F19BF44CAB2B5DF1D564F32DC">
    <w:name w:val="0B4DA43F19BF44CAB2B5DF1D564F32DC"/>
  </w:style>
  <w:style w:type="paragraph" w:customStyle="1" w:styleId="2000527D9323412B8568070C136CE528">
    <w:name w:val="2000527D9323412B8568070C136CE528"/>
  </w:style>
  <w:style w:type="paragraph" w:customStyle="1" w:styleId="0D80B4C356DA4CF496C568521BB7861C">
    <w:name w:val="0D80B4C356DA4CF496C568521BB7861C"/>
  </w:style>
  <w:style w:type="paragraph" w:customStyle="1" w:styleId="BA131680CED4454A934F4E99B520FDE3">
    <w:name w:val="BA131680CED4454A934F4E99B520FDE3"/>
  </w:style>
  <w:style w:type="paragraph" w:customStyle="1" w:styleId="C0AC68060DAF4B58B07326C40450685D">
    <w:name w:val="C0AC68060DAF4B58B07326C40450685D"/>
  </w:style>
  <w:style w:type="paragraph" w:customStyle="1" w:styleId="7CDDDFC09318454796BA3CFB46B98A42">
    <w:name w:val="7CDDDFC09318454796BA3CFB46B98A42"/>
  </w:style>
  <w:style w:type="paragraph" w:customStyle="1" w:styleId="8F2FF4F68516408098DB728632CEAE09">
    <w:name w:val="8F2FF4F68516408098DB728632CEAE09"/>
  </w:style>
  <w:style w:type="paragraph" w:customStyle="1" w:styleId="C2DE1DE760484D2B8689D69B180662C8">
    <w:name w:val="C2DE1DE760484D2B8689D69B180662C8"/>
  </w:style>
  <w:style w:type="paragraph" w:customStyle="1" w:styleId="67FF2490B30F4E9196D83E513895FE5A">
    <w:name w:val="67FF2490B30F4E9196D83E513895FE5A"/>
  </w:style>
  <w:style w:type="character" w:styleId="Zwaar">
    <w:name w:val="Strong"/>
    <w:basedOn w:val="Standaardalinea-lettertype"/>
    <w:uiPriority w:val="5"/>
    <w:qFormat/>
    <w:rPr>
      <w:b/>
      <w:bCs/>
      <w:color w:val="595959" w:themeColor="text1" w:themeTint="A6"/>
    </w:rPr>
  </w:style>
  <w:style w:type="paragraph" w:customStyle="1" w:styleId="5A9B21A67A504CBCA80AE894FFDD40AC">
    <w:name w:val="5A9B21A67A504CBCA80AE894FFDD40AC"/>
  </w:style>
  <w:style w:type="paragraph" w:customStyle="1" w:styleId="57F5E8146E4543AD9D43BCFCB1AFB29F">
    <w:name w:val="57F5E8146E4543AD9D43BCFCB1AFB29F"/>
  </w:style>
  <w:style w:type="paragraph" w:customStyle="1" w:styleId="9B8A5FE545BA42548746AC621D02578A">
    <w:name w:val="9B8A5FE545BA42548746AC621D02578A"/>
  </w:style>
  <w:style w:type="paragraph" w:customStyle="1" w:styleId="4C43F0E5B32345AF80C74CC43DB975A1">
    <w:name w:val="4C43F0E5B32345AF80C74CC43DB975A1"/>
  </w:style>
  <w:style w:type="paragraph" w:customStyle="1" w:styleId="1451A4FF0CB14EC49C1F94871E7EEC71">
    <w:name w:val="1451A4FF0CB14EC49C1F94871E7EEC71"/>
  </w:style>
  <w:style w:type="paragraph" w:customStyle="1" w:styleId="1677617CCF43427A9F6A75D8280EADD9">
    <w:name w:val="1677617CCF43427A9F6A75D8280EADD9"/>
  </w:style>
  <w:style w:type="paragraph" w:customStyle="1" w:styleId="FF0D3E1BA6C841ECABD2024036442C3C">
    <w:name w:val="FF0D3E1BA6C841ECABD2024036442C3C"/>
  </w:style>
  <w:style w:type="paragraph" w:customStyle="1" w:styleId="E15AD4229FE64E64969C7C221C733558">
    <w:name w:val="E15AD4229FE64E64969C7C221C733558"/>
  </w:style>
  <w:style w:type="paragraph" w:customStyle="1" w:styleId="F7C0216511DD48E7987B6F39385A4977">
    <w:name w:val="F7C0216511DD48E7987B6F39385A4977"/>
  </w:style>
  <w:style w:type="paragraph" w:customStyle="1" w:styleId="D3C0F2349EC04C499903F3D06616F142">
    <w:name w:val="D3C0F2349EC04C499903F3D06616F142"/>
  </w:style>
  <w:style w:type="paragraph" w:customStyle="1" w:styleId="17EFA899B9E948948805E9B210FDA19A">
    <w:name w:val="17EFA899B9E948948805E9B210FDA19A"/>
  </w:style>
  <w:style w:type="paragraph" w:customStyle="1" w:styleId="5B986D6096D147D9BF877AD71E156FFC">
    <w:name w:val="5B986D6096D147D9BF877AD71E156FFC"/>
  </w:style>
  <w:style w:type="paragraph" w:customStyle="1" w:styleId="5CD636182F4746C78C680A6FC99CA5C2">
    <w:name w:val="5CD636182F4746C78C680A6FC99CA5C2"/>
  </w:style>
  <w:style w:type="paragraph" w:customStyle="1" w:styleId="FBC68C69A9164EBDBE9A59FF4663A1F6">
    <w:name w:val="FBC68C69A9164EBDBE9A59FF4663A1F6"/>
  </w:style>
  <w:style w:type="paragraph" w:customStyle="1" w:styleId="576DB02148734304876F3776096F13CE">
    <w:name w:val="576DB02148734304876F3776096F13CE"/>
  </w:style>
  <w:style w:type="paragraph" w:customStyle="1" w:styleId="2DB9259797D24380A539090B62FA1319">
    <w:name w:val="2DB9259797D24380A539090B62FA1319"/>
  </w:style>
  <w:style w:type="paragraph" w:customStyle="1" w:styleId="BE966D2625634F5190E680F5018B0FFC">
    <w:name w:val="BE966D2625634F5190E680F5018B0FFC"/>
  </w:style>
  <w:style w:type="paragraph" w:customStyle="1" w:styleId="03A79C06FA0348B18AEE710149832FD5">
    <w:name w:val="03A79C06FA0348B18AEE710149832FD5"/>
  </w:style>
  <w:style w:type="paragraph" w:customStyle="1" w:styleId="4A79831E88554B1EA81D938D37120250">
    <w:name w:val="4A79831E88554B1EA81D938D37120250"/>
  </w:style>
  <w:style w:type="paragraph" w:customStyle="1" w:styleId="2ACCC26BC67747D58805FC187F9E0B62">
    <w:name w:val="2ACCC26BC67747D58805FC187F9E0B62"/>
  </w:style>
  <w:style w:type="paragraph" w:customStyle="1" w:styleId="A502D699FC4E4FFDB4B40D0BC0A64ECC">
    <w:name w:val="A502D699FC4E4FFDB4B40D0BC0A64ECC"/>
  </w:style>
  <w:style w:type="paragraph" w:customStyle="1" w:styleId="3370CC3FBCDA4F278D64994B4D4995C8">
    <w:name w:val="3370CC3FBCDA4F278D64994B4D4995C8"/>
  </w:style>
  <w:style w:type="paragraph" w:customStyle="1" w:styleId="040FF35F465546E0872049EFD52D14E8">
    <w:name w:val="040FF35F465546E0872049EFD52D14E8"/>
  </w:style>
  <w:style w:type="paragraph" w:customStyle="1" w:styleId="A733F0B30B334D11BB3692B9E55582E2">
    <w:name w:val="A733F0B30B334D11BB3692B9E55582E2"/>
    <w:rsid w:val="00C25644"/>
  </w:style>
  <w:style w:type="paragraph" w:customStyle="1" w:styleId="315093CB02B14066AA550F157D15EDC3">
    <w:name w:val="315093CB02B14066AA550F157D15EDC3"/>
    <w:rsid w:val="00C25644"/>
  </w:style>
  <w:style w:type="paragraph" w:customStyle="1" w:styleId="D8786B4273B14B8399AF58E604860CAB">
    <w:name w:val="D8786B4273B14B8399AF58E604860CAB"/>
    <w:rsid w:val="00C25644"/>
  </w:style>
  <w:style w:type="paragraph" w:customStyle="1" w:styleId="B5D82F64EC8A4B7BB7B8902DAA6175B8">
    <w:name w:val="B5D82F64EC8A4B7BB7B8902DAA6175B8"/>
    <w:rsid w:val="00C25644"/>
  </w:style>
  <w:style w:type="paragraph" w:customStyle="1" w:styleId="6923583E3332461AAC337CA74A6DCE0E">
    <w:name w:val="6923583E3332461AAC337CA74A6DCE0E"/>
    <w:rsid w:val="00063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tf10168650_win32.dotx</Template>
  <TotalTime>143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sander elzinga</dc:creator>
  <cp:keywords/>
  <cp:lastModifiedBy>sander elzinga</cp:lastModifiedBy>
  <cp:revision>10</cp:revision>
  <cp:lastPrinted>2006-08-01T17:47:00Z</cp:lastPrinted>
  <dcterms:created xsi:type="dcterms:W3CDTF">2020-09-21T08:30:00Z</dcterms:created>
  <dcterms:modified xsi:type="dcterms:W3CDTF">2020-09-29T11:13:00Z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